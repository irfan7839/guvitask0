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449C58A2-5E5E-419D-A074-0026E9C0021F}"/>
            <w:text/>
          </w:sdtPr>
          <w:sdtContent>
            <w:p w:rsidR="0003063E" w:rsidRDefault="009B3470">
              <w:pPr>
                <w:pStyle w:val="Publishwithline"/>
              </w:pPr>
              <w:r>
                <w:t>JAVASCRIPT VS Nodejs</w:t>
              </w:r>
            </w:p>
          </w:sdtContent>
        </w:sdt>
        <w:p w:rsidR="0003063E" w:rsidRDefault="0003063E">
          <w:pPr>
            <w:pStyle w:val="underline"/>
          </w:pPr>
        </w:p>
        <w:p w:rsidR="0003063E" w:rsidRDefault="0003063E">
          <w:pPr>
            <w:pStyle w:val="PadderBetweenControlandBody"/>
          </w:pPr>
        </w:p>
      </w:sdtContent>
    </w:sdt>
    <w:tbl>
      <w:tblPr>
        <w:tblStyle w:val="TableGrid"/>
        <w:tblW w:w="0" w:type="auto"/>
        <w:tblLook w:val="04A0"/>
      </w:tblPr>
      <w:tblGrid>
        <w:gridCol w:w="9576"/>
      </w:tblGrid>
      <w:tr w:rsidR="009B3470" w:rsidTr="009B3470">
        <w:trPr>
          <w:trHeight w:val="5210"/>
        </w:trPr>
        <w:tc>
          <w:tcPr>
            <w:tcW w:w="11777" w:type="dxa"/>
          </w:tcPr>
          <w:tbl>
            <w:tblPr>
              <w:tblW w:w="11658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871"/>
              <w:gridCol w:w="6763"/>
              <w:gridCol w:w="4024"/>
            </w:tblGrid>
            <w:tr w:rsidR="009B3470" w:rsidRPr="009B3470" w:rsidTr="009B3470">
              <w:trPr>
                <w:trHeight w:val="276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8"/>
                      <w:szCs w:val="28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8"/>
                      <w:szCs w:val="28"/>
                    </w:rPr>
                    <w:t>S.No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8"/>
                      <w:szCs w:val="28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8"/>
                      <w:szCs w:val="28"/>
                    </w:rPr>
                    <w:t>Javascript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8"/>
                      <w:szCs w:val="28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8"/>
                      <w:szCs w:val="28"/>
                    </w:rPr>
                    <w:t>NodeJS</w:t>
                  </w:r>
                </w:p>
              </w:tc>
            </w:tr>
            <w:tr w:rsidR="009B3470" w:rsidRPr="009B3470" w:rsidTr="009B3470">
              <w:trPr>
                <w:trHeight w:val="76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Javascript is a programming language that is used for writing scripts on the website.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NodeJS is a Javascript runtime environment.</w:t>
                  </w:r>
                </w:p>
              </w:tc>
            </w:tr>
            <w:tr w:rsidR="009B3470" w:rsidRPr="009B3470" w:rsidTr="009B3470">
              <w:trPr>
                <w:trHeight w:val="51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Javascript can only be run in the browsers.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NodeJS code can be run outside the browser.</w:t>
                  </w:r>
                </w:p>
              </w:tc>
            </w:tr>
            <w:tr w:rsidR="009B3470" w:rsidRPr="009B3470" w:rsidTr="009B3470">
              <w:trPr>
                <w:trHeight w:val="51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It is basically used on the client-side.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It is mostly used on the server-side.</w:t>
                  </w:r>
                </w:p>
              </w:tc>
            </w:tr>
            <w:tr w:rsidR="009B3470" w:rsidRPr="009B3470" w:rsidTr="009B3470">
              <w:trPr>
                <w:trHeight w:val="76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Javascript is capable enough to add HTML and play with the DOM.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Nodejs does not have capability to add HTML tags.</w:t>
                  </w:r>
                </w:p>
              </w:tc>
            </w:tr>
            <w:tr w:rsidR="009B3470" w:rsidRPr="009B3470" w:rsidTr="009B3470">
              <w:trPr>
                <w:trHeight w:val="76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Javascript can run in any browser engine as like JS core in safari and Spidermonkey in Firefox.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68" w:type="dxa"/>
                    <w:left w:w="120" w:type="dxa"/>
                    <w:bottom w:w="168" w:type="dxa"/>
                    <w:right w:w="120" w:type="dxa"/>
                  </w:tcMar>
                  <w:vAlign w:val="bottom"/>
                  <w:hideMark/>
                </w:tcPr>
                <w:p w:rsidR="009B3470" w:rsidRPr="009B3470" w:rsidRDefault="009B3470" w:rsidP="009B3470">
                  <w:pPr>
                    <w:spacing w:after="0"/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</w:pPr>
                  <w:r w:rsidRPr="009B3470">
                    <w:rPr>
                      <w:rFonts w:ascii="Arial" w:eastAsia="Times New Roman" w:hAnsi="Arial" w:cs="Arial"/>
                      <w:color w:val="40424E"/>
                      <w:spacing w:val="2"/>
                      <w:sz w:val="25"/>
                      <w:szCs w:val="25"/>
                    </w:rPr>
                    <w:t>Nodejs can only run in V8 engine of</w:t>
                  </w:r>
                </w:p>
              </w:tc>
            </w:tr>
          </w:tbl>
          <w:p w:rsidR="009B3470" w:rsidRPr="009B3470" w:rsidRDefault="009B347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03063E" w:rsidRPr="009B3470" w:rsidRDefault="0003063E">
      <w:pPr>
        <w:rPr>
          <w:sz w:val="32"/>
          <w:szCs w:val="32"/>
        </w:rPr>
      </w:pPr>
    </w:p>
    <w:sectPr w:rsidR="0003063E" w:rsidRPr="009B3470" w:rsidSect="000306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9B3470"/>
    <w:rsid w:val="0003063E"/>
    <w:rsid w:val="00131670"/>
    <w:rsid w:val="009B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03063E"/>
  </w:style>
  <w:style w:type="paragraph" w:styleId="Heading1">
    <w:name w:val="heading 1"/>
    <w:basedOn w:val="Normal"/>
    <w:next w:val="Normal"/>
    <w:uiPriority w:val="5"/>
    <w:qFormat/>
    <w:rsid w:val="0003063E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03063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03063E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03063E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03063E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03063E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03063E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03063E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03063E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03063E"/>
    <w:rPr>
      <w:color w:val="808080"/>
    </w:rPr>
  </w:style>
  <w:style w:type="paragraph" w:customStyle="1" w:styleId="Account">
    <w:name w:val="Account"/>
    <w:semiHidden/>
    <w:rsid w:val="0003063E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03063E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03063E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03063E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03063E"/>
    <w:rPr>
      <w:i/>
      <w:iCs/>
    </w:rPr>
  </w:style>
  <w:style w:type="character" w:styleId="Strong">
    <w:name w:val="Strong"/>
    <w:basedOn w:val="DefaultParagraphFont"/>
    <w:uiPriority w:val="22"/>
    <w:qFormat/>
    <w:rsid w:val="0003063E"/>
    <w:rPr>
      <w:b/>
      <w:bCs/>
    </w:rPr>
  </w:style>
  <w:style w:type="paragraph" w:customStyle="1" w:styleId="underline">
    <w:name w:val="underline"/>
    <w:semiHidden/>
    <w:rsid w:val="0003063E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03063E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B3470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70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9B347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395F"/>
    <w:rsid w:val="0055395F"/>
    <w:rsid w:val="00BE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95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JAVASCRIPT VS Nodejs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49C58A2-5E5E-419D-A074-0026E9C0021F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2021-05-13T15:45:00Z</dcterms:created>
  <dcterms:modified xsi:type="dcterms:W3CDTF">2021-05-13T15:50:00Z</dcterms:modified>
</cp:coreProperties>
</file>